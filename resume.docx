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A513E3" w:rsidP="00F132C7">
            <w:pPr>
              <w:pStyle w:val="Title"/>
            </w:pPr>
            <w:r>
              <w:t>Peter Lasne</w:t>
            </w:r>
          </w:p>
          <w:p w:rsidR="00927723" w:rsidRDefault="00A513E3" w:rsidP="009A7D30">
            <w:pPr>
              <w:pStyle w:val="NoSpacing"/>
              <w:rPr>
                <w:sz w:val="21"/>
                <w:szCs w:val="21"/>
              </w:rPr>
            </w:pPr>
            <w:r w:rsidRPr="00A513E3">
              <w:rPr>
                <w:sz w:val="21"/>
                <w:szCs w:val="21"/>
              </w:rPr>
              <w:t>2820 Bevis Lane, Waxhaw NC 28173</w:t>
            </w:r>
            <w:r w:rsidR="00927723" w:rsidRPr="00A513E3">
              <w:rPr>
                <w:sz w:val="21"/>
                <w:szCs w:val="21"/>
              </w:rPr>
              <w:t> |</w:t>
            </w:r>
            <w:r w:rsidR="00927723" w:rsidRPr="00A513E3">
              <w:rPr>
                <w:kern w:val="20"/>
                <w:sz w:val="21"/>
                <w:szCs w:val="21"/>
              </w:rPr>
              <w:t> </w:t>
            </w:r>
            <w:r w:rsidRPr="00A513E3">
              <w:rPr>
                <w:sz w:val="21"/>
                <w:szCs w:val="21"/>
              </w:rPr>
              <w:t>plasne@iname.com</w:t>
            </w:r>
            <w:r w:rsidR="00927723" w:rsidRPr="00A513E3">
              <w:rPr>
                <w:sz w:val="21"/>
                <w:szCs w:val="21"/>
              </w:rPr>
              <w:t> | </w:t>
            </w:r>
            <w:r w:rsidRPr="00A513E3">
              <w:rPr>
                <w:sz w:val="21"/>
                <w:szCs w:val="21"/>
              </w:rPr>
              <w:t>980-226-0444</w:t>
            </w:r>
          </w:p>
          <w:p w:rsidR="00B40A43" w:rsidRPr="00A513E3" w:rsidRDefault="00B40A43" w:rsidP="009A7D30">
            <w:pPr>
              <w:pStyle w:val="NoSpacing"/>
              <w:rPr>
                <w:sz w:val="21"/>
                <w:szCs w:val="21"/>
              </w:rPr>
            </w:pPr>
            <w:hyperlink r:id="rId7" w:history="1">
              <w:r w:rsidRPr="00860867">
                <w:rPr>
                  <w:rStyle w:val="Hyperlink"/>
                  <w:sz w:val="21"/>
                  <w:szCs w:val="21"/>
                </w:rPr>
                <w:t>https://github.com/plasne</w:t>
              </w:r>
            </w:hyperlink>
          </w:p>
        </w:tc>
      </w:tr>
      <w:tr w:rsidR="00927723" w:rsidTr="00B50C46">
        <w:tc>
          <w:tcPr>
            <w:tcW w:w="2250" w:type="dxa"/>
          </w:tcPr>
          <w:p w:rsidR="00927723" w:rsidRDefault="00A513E3" w:rsidP="009A7D30">
            <w:pPr>
              <w:pStyle w:val="Heading1"/>
            </w:pPr>
            <w:r>
              <w:t>Summary</w:t>
            </w:r>
          </w:p>
        </w:tc>
        <w:tc>
          <w:tcPr>
            <w:tcW w:w="7470" w:type="dxa"/>
          </w:tcPr>
          <w:p w:rsidR="0092772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More than 20 years technical expertise across a range of IT positions.</w:t>
            </w:r>
          </w:p>
          <w:p w:rsidR="00A513E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Extensive experience in application architecture, development, and implementation.</w:t>
            </w:r>
          </w:p>
          <w:p w:rsidR="00A513E3" w:rsidRDefault="00A513E3" w:rsidP="00A513E3">
            <w:pPr>
              <w:pStyle w:val="ListParagraph"/>
              <w:numPr>
                <w:ilvl w:val="0"/>
                <w:numId w:val="2"/>
              </w:numPr>
            </w:pPr>
            <w:r>
              <w:t>Years of experience managing people and projects to successful outcomes.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B40A43" w:rsidRPr="00B40A43" w:rsidRDefault="003A5B1E" w:rsidP="00A513E3">
            <w:pPr>
              <w:rPr>
                <w:b/>
              </w:rPr>
            </w:pPr>
            <w:r>
              <w:rPr>
                <w:b/>
              </w:rPr>
              <w:t>LANGUAGES</w:t>
            </w:r>
          </w:p>
          <w:p w:rsidR="00B40A43" w:rsidRDefault="00B40A43" w:rsidP="00B40A43">
            <w:pPr>
              <w:pStyle w:val="ListParagraph"/>
              <w:numPr>
                <w:ilvl w:val="0"/>
                <w:numId w:val="2"/>
              </w:numPr>
            </w:pPr>
            <w:r w:rsidRPr="00B40A43">
              <w:t xml:space="preserve">C#, JavaScript, </w:t>
            </w:r>
            <w:r>
              <w:t>Node.js</w:t>
            </w:r>
            <w:r w:rsidRPr="00B40A43">
              <w:t xml:space="preserve">, </w:t>
            </w:r>
            <w:r>
              <w:t xml:space="preserve">HTML/CSS, </w:t>
            </w:r>
            <w:r w:rsidRPr="00B40A43">
              <w:t xml:space="preserve">T-SQL, </w:t>
            </w:r>
            <w:r>
              <w:t xml:space="preserve">VB.NET, </w:t>
            </w:r>
            <w:r w:rsidRPr="00B40A43">
              <w:t>Silverlight, XSLT, LDAP</w:t>
            </w:r>
            <w:r>
              <w:t>, C, C++, PowerShell</w:t>
            </w:r>
          </w:p>
          <w:p w:rsidR="00A513E3" w:rsidRPr="00B40A43" w:rsidRDefault="003A5B1E" w:rsidP="00A513E3">
            <w:pPr>
              <w:rPr>
                <w:b/>
              </w:rPr>
            </w:pPr>
            <w:r>
              <w:rPr>
                <w:b/>
              </w:rPr>
              <w:t>PLATFORMS</w:t>
            </w:r>
          </w:p>
          <w:p w:rsidR="00B40A43" w:rsidRDefault="00B40A43" w:rsidP="00B40A43">
            <w:pPr>
              <w:pStyle w:val="ListParagraph"/>
              <w:numPr>
                <w:ilvl w:val="0"/>
                <w:numId w:val="2"/>
              </w:numPr>
            </w:pPr>
            <w:r>
              <w:t xml:space="preserve">Azure, Unity, Office 365, SharePoint, Windows, Linux, macOS, iOS, </w:t>
            </w:r>
            <w:r>
              <w:t xml:space="preserve">Arduino, </w:t>
            </w:r>
            <w:r>
              <w:t xml:space="preserve">Visual Studio, SQL Server, Office, </w:t>
            </w:r>
            <w:r>
              <w:t>HoloLens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927723" w:rsidRDefault="003A5B1E" w:rsidP="009A7D30">
            <w:pPr>
              <w:pStyle w:val="Heading2"/>
            </w:pPr>
            <w:r>
              <w:rPr>
                <w:rStyle w:val="Strong"/>
              </w:rPr>
              <w:t>CLOUD Data SERVICES Solution Architect</w:t>
            </w:r>
            <w:r w:rsidR="00927723">
              <w:t xml:space="preserve"> </w:t>
            </w:r>
            <w:r>
              <w:t>Microsoft</w:t>
            </w:r>
          </w:p>
          <w:p w:rsidR="00927723" w:rsidRDefault="003A5B1E" w:rsidP="009A7D30">
            <w:pPr>
              <w:pStyle w:val="Heading3"/>
            </w:pPr>
            <w:r>
              <w:t>2015 - present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Assisted enterprise organizations with adopting a cloud strategy, architecting their solutions to run in the cloud, and implementing those in Azure.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 xml:space="preserve">Primary in assisting ABB Enterprise Software get </w:t>
            </w:r>
            <w:r w:rsidR="000B54EC">
              <w:t>nMarket applications</w:t>
            </w:r>
            <w:r>
              <w:t xml:space="preserve"> architected and implemented in Azure.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Primary in assisting Allegion with plans to re-engineer their Engage platform as a resilient, cloud-first architecture.</w:t>
            </w:r>
          </w:p>
          <w:p w:rsidR="00174A56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 xml:space="preserve">Assisted Blackbaud </w:t>
            </w:r>
            <w:r w:rsidR="000B54EC">
              <w:t>with designing their NXT platform to run in Azure.</w:t>
            </w:r>
          </w:p>
          <w:p w:rsidR="000B54EC" w:rsidRDefault="000B54EC" w:rsidP="00174A56">
            <w:pPr>
              <w:pStyle w:val="ListParagraph"/>
              <w:numPr>
                <w:ilvl w:val="0"/>
                <w:numId w:val="2"/>
              </w:numPr>
            </w:pPr>
            <w:r>
              <w:t>Assisted Lowe’s Allied Businesses with designing cloud-first solutions for their international businesses.</w:t>
            </w:r>
          </w:p>
          <w:p w:rsidR="00927723" w:rsidRDefault="00174A56" w:rsidP="00174A56">
            <w:pPr>
              <w:pStyle w:val="ListParagraph"/>
              <w:numPr>
                <w:ilvl w:val="0"/>
                <w:numId w:val="2"/>
              </w:numPr>
            </w:pPr>
            <w:r>
              <w:t>Instrumental in building out the solution architect team for the Greater Southeast region.</w:t>
            </w:r>
          </w:p>
          <w:p w:rsidR="000B54EC" w:rsidRDefault="000B54EC" w:rsidP="000B54EC">
            <w:pPr>
              <w:pStyle w:val="ListParagraph"/>
              <w:numPr>
                <w:ilvl w:val="0"/>
                <w:numId w:val="2"/>
              </w:numPr>
            </w:pPr>
            <w:r>
              <w:t>70-533: Implementing Microsoft Azure Infrastructure Solutions</w:t>
            </w:r>
            <w:r>
              <w:t xml:space="preserve"> (2015)</w:t>
            </w:r>
          </w:p>
          <w:p w:rsidR="000B54EC" w:rsidRDefault="000B54EC" w:rsidP="000B54EC">
            <w:pPr>
              <w:pStyle w:val="ListParagraph"/>
              <w:numPr>
                <w:ilvl w:val="0"/>
                <w:numId w:val="2"/>
              </w:numPr>
            </w:pPr>
            <w:r>
              <w:t>70-534: Architecting Microsoft Azure Solutions</w:t>
            </w:r>
            <w:r>
              <w:t xml:space="preserve"> (2015)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MANAGER of Collaborative SySTEMS</w:t>
            </w:r>
            <w:r w:rsidR="00B40A43">
              <w:t xml:space="preserve"> </w:t>
            </w:r>
            <w:r>
              <w:t>SPX Corporation</w:t>
            </w:r>
          </w:p>
          <w:p w:rsidR="00B40A43" w:rsidRDefault="003A5B1E" w:rsidP="00B40A43">
            <w:pPr>
              <w:pStyle w:val="Heading3"/>
            </w:pPr>
            <w:r>
              <w:t>2011 – 2015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a team of developers, administrators, and trainers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Designed, wrote, and supported over 100 custom applications.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Developed and implemented governance policies for the platforms, tools, development standards, etc. to operate SharePoint effectively in the enterprise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the transition from more than 100 on-premises farms of WSS, MOSS, SP2010, and Lotus Notes to Office 365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Architected and implemented the transition of all custom code from on-premises systems to Microsoft Azure.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MANAGER OF MICROSOFT ENTERPRISE SOLUTIONS</w:t>
            </w:r>
            <w:r w:rsidR="00B40A43">
              <w:t xml:space="preserve"> </w:t>
            </w:r>
            <w:r>
              <w:t>Sogeti USA</w:t>
            </w:r>
          </w:p>
          <w:p w:rsidR="00B40A43" w:rsidRDefault="003A5B1E" w:rsidP="00B40A43">
            <w:pPr>
              <w:pStyle w:val="Heading3"/>
            </w:pPr>
            <w:r>
              <w:t>2010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Primary consultant for the </w:t>
            </w:r>
            <w:r>
              <w:t>Southeast region</w:t>
            </w:r>
            <w:r>
              <w:t xml:space="preserve"> </w:t>
            </w:r>
            <w:r>
              <w:t xml:space="preserve">for </w:t>
            </w:r>
            <w:r>
              <w:t>SharePoint and Office solutions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Specialized in Planning, Architecture, and Development on SharePoint 2010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Implemented Business Intelligence solutions leveraging PerformancePoint 2010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Developed a complete business review process for Bank of America (Fortune 5)</w:t>
            </w:r>
            <w:r>
              <w:t>.</w:t>
            </w:r>
          </w:p>
          <w:p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Planned an enterprise-wide deployment of SharePoint 2010 for SPX (Fortune 500)</w:t>
            </w:r>
            <w:r>
              <w:t>.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Director of Web and Application Development</w:t>
            </w:r>
            <w:r w:rsidR="00B40A43">
              <w:t xml:space="preserve"> </w:t>
            </w:r>
            <w:r>
              <w:t>MedCath</w:t>
            </w:r>
          </w:p>
          <w:p w:rsidR="00B40A43" w:rsidRDefault="003A5B1E" w:rsidP="00B40A43">
            <w:pPr>
              <w:pStyle w:val="Heading3"/>
            </w:pPr>
            <w:r>
              <w:t>1999 - 2010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websites, Intranet, AD automation, and custom applications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design, implementation, and maintenance of 25 </w:t>
            </w:r>
            <w:r>
              <w:t xml:space="preserve">public-facing </w:t>
            </w:r>
            <w:r>
              <w:t>websites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the SharePoint platform and its adoption across the organization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 xml:space="preserve">Designed, wrote, and supported over 200 </w:t>
            </w:r>
            <w:r>
              <w:t xml:space="preserve">custom </w:t>
            </w:r>
            <w:r>
              <w:t>applications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Managed d</w:t>
            </w:r>
            <w:r>
              <w:t xml:space="preserve">evelopers, </w:t>
            </w:r>
            <w:r>
              <w:t>web de</w:t>
            </w:r>
            <w:r>
              <w:t>signers, and projects for Technical Services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Wrote and tracked the progress of IT's strategic plans and yearly tactical plans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Heavily involved in the vetting, justification, and selection in most IT purchases for the organization</w:t>
            </w:r>
            <w:r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Responsible for all Microsoft contracts and the roll-out of Microsoft technology</w:t>
            </w:r>
            <w:r>
              <w:t>.</w:t>
            </w:r>
          </w:p>
          <w:p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Formed and chaired multiple committees including Business Intelligence and Security</w:t>
            </w:r>
            <w:r>
              <w:t>.</w:t>
            </w:r>
          </w:p>
          <w:p w:rsidR="00B40A43" w:rsidRDefault="003A5B1E" w:rsidP="00B40A43">
            <w:pPr>
              <w:pStyle w:val="Heading2"/>
            </w:pPr>
            <w:r>
              <w:rPr>
                <w:rStyle w:val="Strong"/>
              </w:rPr>
              <w:t>Consulting Manager</w:t>
            </w:r>
            <w:r w:rsidR="00B40A43">
              <w:t xml:space="preserve"> </w:t>
            </w:r>
            <w:r>
              <w:t>PC Corner Computer Center</w:t>
            </w:r>
          </w:p>
          <w:p w:rsidR="00B40A43" w:rsidRDefault="003A5B1E" w:rsidP="00B40A43">
            <w:pPr>
              <w:pStyle w:val="Heading3"/>
            </w:pPr>
            <w:r>
              <w:t>1995 - 1998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Consulting Manager which included in-the-field service for</w:t>
            </w:r>
            <w:r>
              <w:t xml:space="preserve"> more than 50</w:t>
            </w:r>
            <w:r>
              <w:t xml:space="preserve"> </w:t>
            </w:r>
            <w:r>
              <w:t>companies in the Greenville/</w:t>
            </w:r>
            <w:r>
              <w:t>Spartanburg region</w:t>
            </w:r>
            <w:r w:rsidR="00174A56"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Sales Manager for all computer hardware and software sales</w:t>
            </w:r>
            <w:r w:rsidR="00174A56">
              <w:t>.</w:t>
            </w:r>
          </w:p>
          <w:p w:rsidR="00D27CC8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Level 1 Certification for Lightwave 3D (1997)</w:t>
            </w:r>
            <w:r w:rsidR="00174A56">
              <w:t>.</w:t>
            </w:r>
          </w:p>
          <w:p w:rsidR="00B40A43" w:rsidRDefault="00D27CC8" w:rsidP="00D27CC8">
            <w:pPr>
              <w:pStyle w:val="ListParagraph"/>
              <w:numPr>
                <w:ilvl w:val="0"/>
                <w:numId w:val="2"/>
              </w:numPr>
            </w:pPr>
            <w:r>
              <w:t>A+ Certification (1997) in computer hardware and software diagnostic and repair</w:t>
            </w:r>
            <w:r w:rsidR="00174A56">
              <w:t>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7470" w:type="dxa"/>
          </w:tcPr>
          <w:p w:rsidR="00927723" w:rsidRDefault="000B54EC" w:rsidP="009A7D30">
            <w:pPr>
              <w:pStyle w:val="Heading2"/>
            </w:pPr>
            <w:r>
              <w:rPr>
                <w:rStyle w:val="Strong"/>
              </w:rPr>
              <w:t>University of South Carolina</w:t>
            </w:r>
            <w:r w:rsidR="00927723">
              <w:t xml:space="preserve">, </w:t>
            </w:r>
            <w:r>
              <w:t>Spartanburg SC</w:t>
            </w:r>
          </w:p>
          <w:p w:rsidR="00927723" w:rsidRDefault="000B54EC" w:rsidP="000B54EC">
            <w:pPr>
              <w:pStyle w:val="Heading3"/>
              <w:spacing w:after="180"/>
            </w:pPr>
            <w:r>
              <w:t>1994 – 1995 Majored in Computer Science</w:t>
            </w:r>
          </w:p>
          <w:p w:rsidR="000B54EC" w:rsidRDefault="000B54EC" w:rsidP="000B54EC">
            <w:pPr>
              <w:pStyle w:val="Heading2"/>
            </w:pPr>
            <w:r>
              <w:rPr>
                <w:rStyle w:val="Strong"/>
              </w:rPr>
              <w:t>Greenville Technical College</w:t>
            </w:r>
            <w:r>
              <w:t xml:space="preserve">, </w:t>
            </w:r>
            <w:r>
              <w:t>GReenville</w:t>
            </w:r>
            <w:r>
              <w:t xml:space="preserve"> </w:t>
            </w:r>
            <w:r>
              <w:t>SC</w:t>
            </w:r>
          </w:p>
          <w:p w:rsidR="00D27CC8" w:rsidRDefault="000B54EC" w:rsidP="000B54EC">
            <w:pPr>
              <w:pStyle w:val="Heading3"/>
            </w:pPr>
            <w:r>
              <w:t>199</w:t>
            </w:r>
            <w:r>
              <w:t>2</w:t>
            </w:r>
            <w:r>
              <w:t xml:space="preserve"> – 199</w:t>
            </w:r>
            <w:r>
              <w:t>4</w:t>
            </w:r>
            <w:r>
              <w:t xml:space="preserve"> Majored in </w:t>
            </w:r>
            <w:r>
              <w:t>Associate of Science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References</w:t>
            </w:r>
          </w:p>
        </w:tc>
        <w:tc>
          <w:tcPr>
            <w:tcW w:w="7470" w:type="dxa"/>
          </w:tcPr>
          <w:p w:rsidR="00927723" w:rsidRDefault="000B54EC" w:rsidP="009A7D30">
            <w:r>
              <w:t>Available upon request.</w:t>
            </w:r>
          </w:p>
        </w:tc>
      </w:tr>
    </w:tbl>
    <w:p w:rsidR="002C74C0" w:rsidRDefault="000B54EC">
      <w:bookmarkStart w:id="0" w:name="_GoBack"/>
      <w:bookmarkEnd w:id="0"/>
    </w:p>
    <w:sectPr w:rsidR="002C74C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3E3" w:rsidRDefault="00A513E3" w:rsidP="00927723">
      <w:pPr>
        <w:spacing w:after="0" w:line="240" w:lineRule="auto"/>
      </w:pPr>
      <w:r>
        <w:separator/>
      </w:r>
    </w:p>
  </w:endnote>
  <w:endnote w:type="continuationSeparator" w:id="0">
    <w:p w:rsidR="00A513E3" w:rsidRDefault="00A513E3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54E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3E3" w:rsidRDefault="00A513E3" w:rsidP="00927723">
      <w:pPr>
        <w:spacing w:after="0" w:line="240" w:lineRule="auto"/>
      </w:pPr>
      <w:r>
        <w:separator/>
      </w:r>
    </w:p>
  </w:footnote>
  <w:footnote w:type="continuationSeparator" w:id="0">
    <w:p w:rsidR="00A513E3" w:rsidRDefault="00A513E3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669C"/>
    <w:multiLevelType w:val="hybridMultilevel"/>
    <w:tmpl w:val="17BE143E"/>
    <w:lvl w:ilvl="0" w:tplc="7E04CDB4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D39"/>
    <w:multiLevelType w:val="hybridMultilevel"/>
    <w:tmpl w:val="AC7EC8E6"/>
    <w:lvl w:ilvl="0" w:tplc="3D30D03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E3"/>
    <w:rsid w:val="000B54EC"/>
    <w:rsid w:val="00174A56"/>
    <w:rsid w:val="00293B83"/>
    <w:rsid w:val="003A5B1E"/>
    <w:rsid w:val="006A3CE7"/>
    <w:rsid w:val="00927723"/>
    <w:rsid w:val="00A513E3"/>
    <w:rsid w:val="00B40A43"/>
    <w:rsid w:val="00B50C46"/>
    <w:rsid w:val="00D27CC8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D293"/>
  <w15:chartTrackingRefBased/>
  <w15:docId w15:val="{8DA6055C-33C5-48DB-AEBD-1E88ABA4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A51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A43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las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sne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50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Lasne</dc:creator>
  <cp:keywords/>
  <dc:description/>
  <cp:lastModifiedBy>Peter Lasne</cp:lastModifiedBy>
  <cp:revision>1</cp:revision>
  <dcterms:created xsi:type="dcterms:W3CDTF">2016-12-22T13:24:00Z</dcterms:created>
  <dcterms:modified xsi:type="dcterms:W3CDTF">2016-12-22T14:26:00Z</dcterms:modified>
</cp:coreProperties>
</file>